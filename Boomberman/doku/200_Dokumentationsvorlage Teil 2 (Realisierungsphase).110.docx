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98505F" w:rsidP="008D44C8">
                                <w:pPr>
                                  <w:pStyle w:val="TitelTitelseite"/>
                                </w:pPr>
                                <w:r w:rsidRPr="0098505F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98505F">
                                  <w:t xml:space="preserve"> Teil 2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 Dezember 2015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98505F"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Person 1, Person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98505F" w:rsidP="008D44C8">
                          <w:pPr>
                            <w:pStyle w:val="TitelTitelseite"/>
                          </w:pPr>
                          <w:r w:rsidRPr="0098505F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98505F">
                            <w:t xml:space="preserve"> Teil 2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 Dezember 2015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98505F"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Person 1, Person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1" w:name="_GoBack"/>
        <w:bookmarkEnd w:id="1"/>
        <w:p w:rsidR="006826C2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96110" w:history="1">
            <w:r w:rsidR="006826C2" w:rsidRPr="00057656">
              <w:rPr>
                <w:rStyle w:val="Hyperlink"/>
              </w:rPr>
              <w:t>1</w:t>
            </w:r>
            <w:r w:rsidR="006826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6826C2" w:rsidRPr="00057656">
              <w:rPr>
                <w:rStyle w:val="Hyperlink"/>
              </w:rPr>
              <w:t>Testen</w:t>
            </w:r>
            <w:r w:rsidR="006826C2">
              <w:rPr>
                <w:webHidden/>
              </w:rPr>
              <w:tab/>
            </w:r>
            <w:r w:rsidR="006826C2">
              <w:rPr>
                <w:webHidden/>
              </w:rPr>
              <w:fldChar w:fldCharType="begin"/>
            </w:r>
            <w:r w:rsidR="006826C2">
              <w:rPr>
                <w:webHidden/>
              </w:rPr>
              <w:instrText xml:space="preserve"> PAGEREF _Toc479596110 \h </w:instrText>
            </w:r>
            <w:r w:rsidR="006826C2">
              <w:rPr>
                <w:webHidden/>
              </w:rPr>
            </w:r>
            <w:r w:rsidR="006826C2">
              <w:rPr>
                <w:webHidden/>
              </w:rPr>
              <w:fldChar w:fldCharType="separate"/>
            </w:r>
            <w:r w:rsidR="006826C2">
              <w:rPr>
                <w:webHidden/>
              </w:rPr>
              <w:t>2</w:t>
            </w:r>
            <w:r w:rsidR="006826C2">
              <w:rPr>
                <w:webHidden/>
              </w:rPr>
              <w:fldChar w:fldCharType="end"/>
            </w:r>
          </w:hyperlink>
        </w:p>
        <w:p w:rsidR="006826C2" w:rsidRDefault="006826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596111" w:history="1">
            <w:r w:rsidRPr="00057656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57656">
              <w:rPr>
                <w:rStyle w:val="Hyperlink"/>
              </w:rPr>
              <w:t>Testkonzept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_Toc479596111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826C2" w:rsidRDefault="006826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596112" w:history="1">
            <w:r w:rsidRPr="00057656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57656">
              <w:rPr>
                <w:rStyle w:val="Hyperlink"/>
              </w:rPr>
              <w:t>Testumgebung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_Toc479596112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826C2" w:rsidRDefault="006826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596113" w:history="1">
            <w:r w:rsidRPr="00057656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57656">
              <w:rPr>
                <w:rStyle w:val="Hyperlink"/>
              </w:rPr>
              <w:t>User Acceptance 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_Toc479596113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826C2" w:rsidRDefault="006826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596114" w:history="1">
            <w:r w:rsidRPr="00057656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57656">
              <w:rPr>
                <w:rStyle w:val="Hyperlink"/>
              </w:rPr>
              <w:t>Testprotokoll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_Toc479596114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826C2" w:rsidRDefault="006826C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596115" w:history="1">
            <w:r w:rsidRPr="0005765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057656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_Toc479596115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826C2" w:rsidRDefault="006826C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596116" w:history="1">
            <w:r w:rsidRPr="0005765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057656">
              <w:rPr>
                <w:rStyle w:val="Hyperlink"/>
              </w:rPr>
              <w:t>Benutzerhandbuch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_Toc479596116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26C2" w:rsidRDefault="006826C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596117" w:history="1">
            <w:r w:rsidRPr="00057656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057656">
              <w:rPr>
                <w:rStyle w:val="Hyperlink"/>
              </w:rPr>
              <w:t>Fazit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_Toc479596117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98505F" w:rsidRDefault="0098505F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98505F" w:rsidRPr="005A42C4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2" w:name="_Toc411264554"/>
      <w:bookmarkStart w:id="3" w:name="_Toc413311404"/>
      <w:bookmarkStart w:id="4" w:name="_Toc440032405"/>
      <w:bookmarkStart w:id="5" w:name="_Toc479596110"/>
      <w:r>
        <w:lastRenderedPageBreak/>
        <w:t>Test</w:t>
      </w:r>
      <w:bookmarkEnd w:id="2"/>
      <w:bookmarkEnd w:id="3"/>
      <w:r>
        <w:t>en</w:t>
      </w:r>
      <w:bookmarkEnd w:id="4"/>
      <w:bookmarkEnd w:id="5"/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6" w:name="_Toc411264555"/>
      <w:bookmarkStart w:id="7" w:name="_Toc413311405"/>
      <w:bookmarkStart w:id="8" w:name="_Toc440032406"/>
      <w:bookmarkStart w:id="9" w:name="_Toc479596111"/>
      <w:r>
        <w:t>Testkonzept</w:t>
      </w:r>
      <w:bookmarkEnd w:id="9"/>
    </w:p>
    <w:p w:rsidR="0098505F" w:rsidRPr="00CC4AA2" w:rsidRDefault="0098505F" w:rsidP="0098505F">
      <w:r w:rsidRPr="00C622E7">
        <w:rPr>
          <w:highlight w:val="yellow"/>
        </w:rPr>
        <w:t xml:space="preserve">Wie stellt ihr sicher, dass eure Applikation fehlerfrei ist? Was wurde </w:t>
      </w:r>
      <w:proofErr w:type="spellStart"/>
      <w:r w:rsidRPr="00C622E7">
        <w:rPr>
          <w:highlight w:val="yellow"/>
        </w:rPr>
        <w:t>JUnit</w:t>
      </w:r>
      <w:proofErr w:type="spellEnd"/>
      <w:r w:rsidRPr="00C622E7">
        <w:rPr>
          <w:highlight w:val="yellow"/>
        </w:rPr>
        <w:t xml:space="preserve"> getestet und was wird mi</w:t>
      </w:r>
      <w:r>
        <w:rPr>
          <w:highlight w:val="yellow"/>
        </w:rPr>
        <w:t xml:space="preserve">t User </w:t>
      </w:r>
      <w:proofErr w:type="spellStart"/>
      <w:r>
        <w:rPr>
          <w:highlight w:val="yellow"/>
        </w:rPr>
        <w:t>Acceptance</w:t>
      </w:r>
      <w:proofErr w:type="spellEnd"/>
      <w:r>
        <w:rPr>
          <w:highlight w:val="yellow"/>
        </w:rPr>
        <w:t xml:space="preserve"> Tests geprüft?</w:t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0" w:name="_Toc479596112"/>
      <w:r>
        <w:t>Testumgebung</w:t>
      </w:r>
      <w:bookmarkEnd w:id="6"/>
      <w:bookmarkEnd w:id="7"/>
      <w:bookmarkEnd w:id="8"/>
      <w:bookmarkEnd w:id="10"/>
    </w:p>
    <w:p w:rsidR="0098505F" w:rsidRPr="00A521D2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Auf welchem Betriebssystem wird getestet?</w:t>
      </w:r>
    </w:p>
    <w:p w:rsidR="0098505F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 xml:space="preserve">Mit </w:t>
      </w:r>
      <w:r>
        <w:rPr>
          <w:highlight w:val="yellow"/>
        </w:rPr>
        <w:t>welcher Java Version</w:t>
      </w:r>
      <w:r w:rsidRPr="00A521D2">
        <w:rPr>
          <w:highlight w:val="yellow"/>
        </w:rPr>
        <w:t xml:space="preserve"> wird getestet?</w:t>
      </w:r>
    </w:p>
    <w:p w:rsidR="0098505F" w:rsidRPr="00867189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welchen Testdaten wird getestet?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360" w:line="276" w:lineRule="auto"/>
      </w:pPr>
      <w:r w:rsidRPr="008F736B">
        <w:rPr>
          <w:highlight w:val="yellow"/>
        </w:rPr>
        <w:t>Etc.</w:t>
      </w:r>
      <w:bookmarkStart w:id="11" w:name="_Toc413311407"/>
    </w:p>
    <w:p w:rsidR="0098505F" w:rsidRPr="008F736B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2" w:name="_Toc440032407"/>
      <w:bookmarkStart w:id="13" w:name="_Toc479596113"/>
      <w:r>
        <w:t xml:space="preserve">User </w:t>
      </w:r>
      <w:proofErr w:type="spellStart"/>
      <w:r>
        <w:t>Acceptance</w:t>
      </w:r>
      <w:proofErr w:type="spellEnd"/>
      <w:r>
        <w:t xml:space="preserve"> </w:t>
      </w:r>
      <w:r w:rsidRPr="008F736B">
        <w:t>Testfälle</w:t>
      </w:r>
      <w:bookmarkEnd w:id="12"/>
      <w:bookmarkEnd w:id="13"/>
    </w:p>
    <w:p w:rsidR="0098505F" w:rsidRPr="00A83C08" w:rsidRDefault="0098505F" w:rsidP="0098505F">
      <w:r w:rsidRPr="00A83C08">
        <w:rPr>
          <w:highlight w:val="yellow"/>
        </w:rPr>
        <w:t xml:space="preserve">Testfälle müssen definiert werden. 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8505F" w:rsidTr="0098505F">
        <w:tc>
          <w:tcPr>
            <w:tcW w:w="2020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98505F" w:rsidRPr="00A521D2" w:rsidTr="0098505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  <w:lang w:val="fr-CH"/>
              </w:rPr>
            </w:pPr>
            <w:r>
              <w:rPr>
                <w:noProof/>
                <w:highlight w:val="yellow"/>
                <w:lang w:val="fr-CH"/>
              </w:rPr>
              <w:t>Testfallnummer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Welche Anforderungen werden </w:t>
            </w:r>
            <w:r>
              <w:rPr>
                <w:highlight w:val="yellow"/>
              </w:rPr>
              <w:t>durch diesen Testfall abgedeckt?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Welche Testdaten werden verwendet?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98505F" w:rsidRDefault="0098505F" w:rsidP="0098505F"/>
    <w:p w:rsidR="0098505F" w:rsidRDefault="0098505F" w:rsidP="0098505F">
      <w:r>
        <w:t>Beispiel: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8505F" w:rsidTr="0098505F">
        <w:tc>
          <w:tcPr>
            <w:tcW w:w="2020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98505F" w:rsidRPr="00A521D2" w:rsidTr="0098505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T-01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US</w:t>
            </w:r>
            <w:r w:rsidRPr="00A83C08">
              <w:rPr>
                <w:highlight w:val="yellow"/>
              </w:rPr>
              <w:t>-01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</w:t>
            </w:r>
            <w:r>
              <w:rPr>
                <w:highlight w:val="yellow"/>
              </w:rPr>
              <w:t xml:space="preserve"> nicht</w:t>
            </w:r>
            <w:r w:rsidRPr="00A83C08">
              <w:rPr>
                <w:highlight w:val="yellow"/>
              </w:rPr>
              <w:t xml:space="preserve"> gesperrt ist.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 xml:space="preserve">Username: </w:t>
            </w:r>
            <w:proofErr w:type="spellStart"/>
            <w:r>
              <w:rPr>
                <w:highlight w:val="yellow"/>
              </w:rPr>
              <w:t>nrohrm</w:t>
            </w:r>
            <w:proofErr w:type="spellEnd"/>
            <w:r>
              <w:rPr>
                <w:highlight w:val="yellow"/>
              </w:rPr>
              <w:t>, Passwort: 1234</w:t>
            </w:r>
          </w:p>
        </w:tc>
      </w:tr>
      <w:tr w:rsidR="0098505F" w:rsidRPr="00A521D2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42647D" w:rsidRDefault="0098505F" w:rsidP="0098505F">
            <w:pPr>
              <w:pStyle w:val="Listenabsatz"/>
              <w:numPr>
                <w:ilvl w:val="0"/>
                <w:numId w:val="41"/>
              </w:num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Benutzer gibt korrekten Benutzername und Passwort ein und klickt „Login“ Knopf</w:t>
            </w:r>
            <w:r w:rsidRPr="00A83C08">
              <w:rPr>
                <w:highlight w:val="yellow"/>
              </w:rPr>
              <w:t>.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Start Menu erscheint (oben links wird Benutzername angezeigt).</w:t>
            </w:r>
          </w:p>
        </w:tc>
      </w:tr>
    </w:tbl>
    <w:p w:rsidR="0098505F" w:rsidRDefault="0098505F" w:rsidP="0098505F"/>
    <w:p w:rsidR="0098505F" w:rsidRDefault="0098505F" w:rsidP="0098505F">
      <w:pPr>
        <w:spacing w:after="200" w:line="276" w:lineRule="auto"/>
      </w:pPr>
      <w:r>
        <w:br w:type="page"/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4" w:name="_Toc440032408"/>
      <w:bookmarkStart w:id="15" w:name="_Toc479596114"/>
      <w:r>
        <w:lastRenderedPageBreak/>
        <w:t>Test</w:t>
      </w:r>
      <w:bookmarkEnd w:id="11"/>
      <w:bookmarkEnd w:id="14"/>
      <w:r w:rsidR="00C532F5">
        <w:t>protokoll</w:t>
      </w:r>
      <w:bookmarkEnd w:id="15"/>
    </w:p>
    <w:p w:rsidR="0098505F" w:rsidRDefault="0098505F" w:rsidP="0098505F">
      <w:pPr>
        <w:spacing w:after="0"/>
      </w:pPr>
      <w:r w:rsidRPr="00C622E7">
        <w:rPr>
          <w:highlight w:val="yellow"/>
        </w:rPr>
        <w:t xml:space="preserve">Für jede Durchführung braucht es ein </w:t>
      </w:r>
      <w:r w:rsidR="00016F7B">
        <w:rPr>
          <w:highlight w:val="yellow"/>
        </w:rPr>
        <w:t>Testprotokoll</w:t>
      </w:r>
      <w:r w:rsidRPr="00C622E7">
        <w:rPr>
          <w:highlight w:val="yellow"/>
        </w:rPr>
        <w:t>.</w:t>
      </w:r>
    </w:p>
    <w:p w:rsidR="0098505F" w:rsidRPr="000437FA" w:rsidRDefault="0098505F" w:rsidP="0098505F">
      <w:pPr>
        <w:spacing w:after="0"/>
      </w:pPr>
    </w:p>
    <w:p w:rsidR="0098505F" w:rsidRDefault="0098505F" w:rsidP="0098505F">
      <w:pPr>
        <w:spacing w:after="0"/>
      </w:pPr>
      <w:r w:rsidRPr="00A34E0D">
        <w:t>Name des Tester</w:t>
      </w:r>
      <w:r>
        <w:t>s</w:t>
      </w:r>
      <w:r w:rsidRPr="00A34E0D">
        <w:t>:</w:t>
      </w:r>
    </w:p>
    <w:p w:rsidR="005C42CF" w:rsidRPr="00A34E0D" w:rsidRDefault="005C42CF" w:rsidP="0098505F">
      <w:pPr>
        <w:spacing w:after="0"/>
      </w:pPr>
      <w:r>
        <w:t>Release: v1.0</w:t>
      </w:r>
    </w:p>
    <w:p w:rsidR="0098505F" w:rsidRPr="00A34E0D" w:rsidRDefault="0098505F" w:rsidP="0098505F">
      <w:pPr>
        <w:spacing w:after="0"/>
      </w:pPr>
      <w:r w:rsidRPr="00A34E0D">
        <w:t>Datum und Uhrzeit:</w:t>
      </w:r>
    </w:p>
    <w:p w:rsidR="0098505F" w:rsidRPr="00447DB0" w:rsidRDefault="0098505F" w:rsidP="0098505F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98505F" w:rsidTr="0098505F">
        <w:tc>
          <w:tcPr>
            <w:tcW w:w="854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98505F" w:rsidTr="0098505F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5C42CF" w:rsidP="005C42C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T-01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5C42C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5C42C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Nach dem Login, wird der Benutzername nicht angezeigt.</w:t>
            </w:r>
          </w:p>
        </w:tc>
      </w:tr>
      <w:tr w:rsidR="005C42C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5C42CF" w:rsidRPr="00C2692B" w:rsidRDefault="005C42CF" w:rsidP="005C42C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5C42CF" w:rsidRPr="00C2692B" w:rsidRDefault="005C42CF" w:rsidP="005C42C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5C42CF" w:rsidRPr="00C2692B" w:rsidRDefault="005C42CF" w:rsidP="005C42C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5C42CF" w:rsidTr="0098505F">
        <w:tc>
          <w:tcPr>
            <w:tcW w:w="854" w:type="dxa"/>
            <w:tcBorders>
              <w:top w:val="dotted" w:sz="4" w:space="0" w:color="auto"/>
            </w:tcBorders>
          </w:tcPr>
          <w:p w:rsidR="005C42CF" w:rsidRDefault="005C42CF" w:rsidP="005C42C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:rsidR="005C42CF" w:rsidRDefault="005C42CF" w:rsidP="005C42C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:rsidR="005C42CF" w:rsidRDefault="005C42CF" w:rsidP="005C42CF">
            <w:pPr>
              <w:spacing w:after="0"/>
            </w:pPr>
          </w:p>
        </w:tc>
      </w:tr>
    </w:tbl>
    <w:p w:rsidR="0098505F" w:rsidRDefault="0098505F" w:rsidP="0098505F">
      <w:pPr>
        <w:spacing w:after="0"/>
      </w:pPr>
    </w:p>
    <w:p w:rsidR="0098505F" w:rsidRDefault="0098505F" w:rsidP="0098505F">
      <w:pPr>
        <w:rPr>
          <w:highlight w:val="yellow"/>
        </w:rPr>
      </w:pPr>
      <w:r>
        <w:rPr>
          <w:highlight w:val="yellow"/>
        </w:rP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6" w:name="_Toc413311408"/>
      <w:bookmarkStart w:id="17" w:name="_Toc440032409"/>
      <w:bookmarkStart w:id="18" w:name="_Toc479596115"/>
      <w:r>
        <w:lastRenderedPageBreak/>
        <w:t>Installationsanleitung</w:t>
      </w:r>
      <w:bookmarkEnd w:id="16"/>
      <w:bookmarkEnd w:id="17"/>
      <w:bookmarkEnd w:id="18"/>
    </w:p>
    <w:p w:rsidR="0098505F" w:rsidRDefault="0098505F" w:rsidP="0098505F">
      <w:r w:rsidRPr="008F736B">
        <w:rPr>
          <w:highlight w:val="yellow"/>
        </w:rPr>
        <w:t>Eine voll</w:t>
      </w:r>
      <w:r>
        <w:rPr>
          <w:highlight w:val="yellow"/>
        </w:rPr>
        <w:t xml:space="preserve">ständige Installationsanleitung ausgehend vom SQL </w:t>
      </w:r>
      <w:proofErr w:type="spellStart"/>
      <w:r>
        <w:rPr>
          <w:highlight w:val="yellow"/>
        </w:rPr>
        <w:t>Dump</w:t>
      </w:r>
      <w:proofErr w:type="spellEnd"/>
      <w:r>
        <w:rPr>
          <w:highlight w:val="yellow"/>
        </w:rPr>
        <w:t xml:space="preserve"> File und dem </w:t>
      </w:r>
      <w:proofErr w:type="spellStart"/>
      <w:r>
        <w:rPr>
          <w:highlight w:val="yellow"/>
        </w:rPr>
        <w:t>Runable</w:t>
      </w:r>
      <w:proofErr w:type="spellEnd"/>
      <w:r>
        <w:rPr>
          <w:highlight w:val="yellow"/>
        </w:rPr>
        <w:t xml:space="preserve"> JAR: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Muss noch etwas konfiguriert werden?</w:t>
      </w:r>
    </w:p>
    <w:p w:rsidR="0098505F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Etc.</w:t>
      </w:r>
    </w:p>
    <w:p w:rsidR="0098505F" w:rsidRDefault="0098505F" w:rsidP="0098505F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98505F" w:rsidRPr="00452EC2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9" w:name="_Toc323036445"/>
      <w:bookmarkStart w:id="20" w:name="_Toc368920848"/>
      <w:bookmarkStart w:id="21" w:name="_Toc413311409"/>
      <w:bookmarkStart w:id="22" w:name="_Toc440032410"/>
      <w:bookmarkStart w:id="23" w:name="_Toc479596116"/>
      <w:r w:rsidRPr="00452EC2">
        <w:lastRenderedPageBreak/>
        <w:t>Benutzerhandbuch</w:t>
      </w:r>
      <w:bookmarkEnd w:id="19"/>
      <w:bookmarkEnd w:id="20"/>
      <w:bookmarkEnd w:id="21"/>
      <w:bookmarkEnd w:id="22"/>
      <w:bookmarkEnd w:id="23"/>
    </w:p>
    <w:p w:rsidR="0098505F" w:rsidRPr="008F736B" w:rsidRDefault="0098505F" w:rsidP="0098505F">
      <w:pPr>
        <w:rPr>
          <w:highlight w:val="yellow"/>
        </w:rPr>
      </w:pPr>
      <w:r w:rsidRPr="00452EC2">
        <w:rPr>
          <w:highlight w:val="yellow"/>
        </w:rPr>
        <w:t xml:space="preserve">An dieser Stelle kommt ein kleines Benutzerhandbuch. </w:t>
      </w:r>
      <w:r>
        <w:rPr>
          <w:highlight w:val="yellow"/>
        </w:rPr>
        <w:t>Es b</w:t>
      </w:r>
      <w:r w:rsidRPr="00452EC2">
        <w:rPr>
          <w:highlight w:val="yellow"/>
        </w:rPr>
        <w:t xml:space="preserve">eschreibt euer Produkt so, dass es </w:t>
      </w:r>
      <w:r w:rsidRPr="008F736B">
        <w:rPr>
          <w:highlight w:val="yellow"/>
        </w:rPr>
        <w:t>jedermann verwenden kann: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Steuerung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Menu-Führung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Etc.</w:t>
      </w:r>
    </w:p>
    <w:p w:rsidR="0098505F" w:rsidRDefault="0098505F" w:rsidP="0098505F">
      <w: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24" w:name="_Toc340676025"/>
      <w:bookmarkStart w:id="25" w:name="_Toc413311411"/>
      <w:bookmarkStart w:id="26" w:name="_Toc440032411"/>
      <w:bookmarkStart w:id="27" w:name="_Toc479596117"/>
      <w:r>
        <w:lastRenderedPageBreak/>
        <w:t>Fazit</w:t>
      </w:r>
      <w:bookmarkEnd w:id="24"/>
      <w:bookmarkEnd w:id="25"/>
      <w:bookmarkEnd w:id="26"/>
      <w:bookmarkEnd w:id="27"/>
    </w:p>
    <w:p w:rsidR="0098505F" w:rsidRPr="006F0DE4" w:rsidRDefault="0098505F" w:rsidP="0098505F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Wie verlief die Zusammenarbeit im Team?</w:t>
      </w:r>
    </w:p>
    <w:p w:rsidR="0098505F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Was würdet ihr das nächste Mal anders angehen?</w:t>
      </w:r>
    </w:p>
    <w:p w:rsidR="0098505F" w:rsidRPr="000437FA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Etc</w:t>
      </w:r>
      <w:r w:rsidRPr="006F0DE4">
        <w:rPr>
          <w:highlight w:val="yellow"/>
        </w:rPr>
        <w:t>.</w:t>
      </w:r>
    </w:p>
    <w:p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05F" w:rsidRDefault="0098505F" w:rsidP="004D3714">
      <w:r>
        <w:separator/>
      </w:r>
    </w:p>
  </w:endnote>
  <w:endnote w:type="continuationSeparator" w:id="0">
    <w:p w:rsidR="0098505F" w:rsidRDefault="0098505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r w:rsidR="0098505F" w:rsidRPr="0098505F">
          <w:rPr>
            <w:color w:val="565656"/>
            <w:sz w:val="16"/>
            <w:szCs w:val="16"/>
            <w:highlight w:val="yellow"/>
          </w:rPr>
          <w:t>Projektname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826C2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05F" w:rsidRDefault="0098505F" w:rsidP="004D3714">
      <w:r>
        <w:separator/>
      </w:r>
    </w:p>
  </w:footnote>
  <w:footnote w:type="continuationSeparator" w:id="0">
    <w:p w:rsidR="0098505F" w:rsidRDefault="0098505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668188A"/>
    <w:multiLevelType w:val="multilevel"/>
    <w:tmpl w:val="3EEEB7DC"/>
    <w:numStyleLink w:val="Bbc"/>
  </w:abstractNum>
  <w:abstractNum w:abstractNumId="3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8"/>
  </w:num>
  <w:num w:numId="19">
    <w:abstractNumId w:val="34"/>
  </w:num>
  <w:num w:numId="20">
    <w:abstractNumId w:val="16"/>
  </w:num>
  <w:num w:numId="21">
    <w:abstractNumId w:val="31"/>
  </w:num>
  <w:num w:numId="22">
    <w:abstractNumId w:val="37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0"/>
  </w:num>
  <w:num w:numId="36">
    <w:abstractNumId w:val="41"/>
  </w:num>
  <w:num w:numId="37">
    <w:abstractNumId w:val="24"/>
  </w:num>
  <w:num w:numId="38">
    <w:abstractNumId w:val="22"/>
  </w:num>
  <w:num w:numId="39">
    <w:abstractNumId w:val="21"/>
  </w:num>
  <w:num w:numId="40">
    <w:abstractNumId w:val="39"/>
  </w:num>
  <w:num w:numId="41">
    <w:abstractNumId w:val="12"/>
  </w:num>
  <w:num w:numId="4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F"/>
    <w:rsid w:val="000006F6"/>
    <w:rsid w:val="00000FB8"/>
    <w:rsid w:val="00016F7B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028FD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C42CF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470D"/>
    <w:rsid w:val="009F65CC"/>
    <w:rsid w:val="009F6844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532F5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31BDB4B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net.ch\data$\Berufsbildung$\Vorlagen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D4282-8FDD-4693-B326-85B73EA3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Dokumentation-Vorlage.dotx</Template>
  <TotalTime>0</TotalTime>
  <Pages>7</Pages>
  <Words>380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Rieder Mathias</cp:lastModifiedBy>
  <cp:revision>8</cp:revision>
  <dcterms:created xsi:type="dcterms:W3CDTF">2017-01-05T14:51:00Z</dcterms:created>
  <dcterms:modified xsi:type="dcterms:W3CDTF">2017-04-10T11:59:00Z</dcterms:modified>
</cp:coreProperties>
</file>