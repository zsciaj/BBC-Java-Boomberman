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36679A" w:rsidP="008D44C8">
                                <w:pPr>
                                  <w:pStyle w:val="TitelTitelseite"/>
                                </w:pPr>
                                <w:r w:rsidRPr="0036679A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36679A">
                                  <w:t xml:space="preserve">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A913D4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Pr="00A913D4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 Dezember 2015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36679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36679A" w:rsidRPr="0036679A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36679A" w:rsidP="008D44C8">
                          <w:pPr>
                            <w:pStyle w:val="TitelTitelseite"/>
                          </w:pPr>
                          <w:r w:rsidRPr="0036679A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36679A">
                            <w:t xml:space="preserve">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A913D4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Pr="00A913D4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 Dezember 2015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36679A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36679A" w:rsidRPr="0036679A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Person 1, Person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5765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962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634" w:history="1">
            <w:r w:rsidR="00A962C2" w:rsidRPr="000016DA">
              <w:rPr>
                <w:rStyle w:val="Hyperlink"/>
              </w:rPr>
              <w:t>1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Abstract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2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5" w:history="1">
            <w:r w:rsidRPr="000016D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016DA">
              <w:rPr>
                <w:rStyle w:val="Hyperlink"/>
              </w:rPr>
              <w:t>Anforderungsanalyse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6" w:history="1">
            <w:r w:rsidRPr="000016DA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7" w:history="1">
            <w:r w:rsidRPr="000016D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016DA">
              <w:rPr>
                <w:rStyle w:val="Hyperlink"/>
              </w:rPr>
              <w:t>Lieferumfang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8" w:history="1">
            <w:r w:rsidRPr="000016DA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Applikation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9" w:history="1">
            <w:r w:rsidRPr="000016DA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0" w:history="1">
            <w:r w:rsidRPr="000016D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016DA">
              <w:rPr>
                <w:rStyle w:val="Hyperlink"/>
              </w:rPr>
              <w:t>GUI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1" w:history="1">
            <w:r w:rsidRPr="000016DA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2" w:history="1">
            <w:r w:rsidRPr="000016D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0016DA">
              <w:rPr>
                <w:rStyle w:val="Hyperlink"/>
              </w:rPr>
              <w:t>OO Analyse- /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3" w:history="1">
            <w:r w:rsidRPr="000016DA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962C2" w:rsidRDefault="00A962C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4" w:history="1">
            <w:r w:rsidRPr="000016DA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0016DA">
              <w:rPr>
                <w:rStyle w:val="Hyperlink"/>
              </w:rPr>
              <w:t>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36679A" w:rsidRDefault="0036679A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  <w:bookmarkStart w:id="1" w:name="_GoBack"/>
      <w:bookmarkEnd w:id="1"/>
    </w:p>
    <w:p w:rsidR="001F3872" w:rsidRDefault="0036679A" w:rsidP="0036679A">
      <w:pPr>
        <w:pStyle w:val="berschrift1"/>
      </w:pPr>
      <w:bookmarkStart w:id="2" w:name="_Toc479154634"/>
      <w:r>
        <w:lastRenderedPageBreak/>
        <w:t>Abstract</w:t>
      </w:r>
      <w:bookmarkEnd w:id="2"/>
    </w:p>
    <w:p w:rsidR="0036679A" w:rsidRDefault="0036679A" w:rsidP="0036679A">
      <w:r w:rsidRPr="00AE1472">
        <w:rPr>
          <w:highlight w:val="yellow"/>
        </w:rPr>
        <w:t>Eine Beschreibung, welche einen Überblick über das ganze Projekt gibt.</w:t>
      </w:r>
    </w:p>
    <w:p w:rsidR="0036679A" w:rsidRDefault="0036679A" w:rsidP="0036679A">
      <w:pPr>
        <w:spacing w:after="160" w:line="259" w:lineRule="auto"/>
      </w:pPr>
      <w:r>
        <w:br w:type="page"/>
      </w:r>
    </w:p>
    <w:p w:rsidR="0036679A" w:rsidRPr="00A962C2" w:rsidRDefault="0036679A" w:rsidP="00A962C2">
      <w:pPr>
        <w:pStyle w:val="berschrift1"/>
        <w:spacing w:before="0" w:line="240" w:lineRule="auto"/>
      </w:pPr>
      <w:bookmarkStart w:id="3" w:name="_Toc440024413"/>
      <w:bookmarkStart w:id="4" w:name="_Toc471393530"/>
      <w:bookmarkStart w:id="5" w:name="_Toc340675988"/>
      <w:bookmarkStart w:id="6" w:name="_Toc479154635"/>
      <w:r w:rsidRPr="001E31A3">
        <w:lastRenderedPageBreak/>
        <w:t>Anforderungsanalyse</w:t>
      </w:r>
      <w:bookmarkEnd w:id="3"/>
      <w:bookmarkEnd w:id="4"/>
      <w:bookmarkEnd w:id="6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7" w:name="_Toc440024415"/>
      <w:bookmarkStart w:id="8" w:name="_Toc471393532"/>
      <w:bookmarkStart w:id="9" w:name="_Toc479154636"/>
      <w:r>
        <w:t xml:space="preserve">User </w:t>
      </w:r>
      <w:bookmarkEnd w:id="7"/>
      <w:r>
        <w:t>Stories</w:t>
      </w:r>
      <w:bookmarkEnd w:id="8"/>
      <w:bookmarkEnd w:id="9"/>
    </w:p>
    <w:p w:rsidR="0036679A" w:rsidRDefault="0036679A" w:rsidP="0036679A">
      <w:pPr>
        <w:rPr>
          <w:rStyle w:val="Hyperlink"/>
        </w:rPr>
      </w:pPr>
      <w:r>
        <w:rPr>
          <w:highlight w:val="yellow"/>
        </w:rPr>
        <w:t>Am</w:t>
      </w:r>
      <w:r w:rsidRPr="0092042F">
        <w:rPr>
          <w:highlight w:val="yellow"/>
        </w:rPr>
        <w:t xml:space="preserve"> Beginn von jedem Softwareprojekt steht die Anforderungsanalyse (</w:t>
      </w:r>
      <w:proofErr w:type="spellStart"/>
      <w:r w:rsidRPr="0092042F">
        <w:rPr>
          <w:highlight w:val="yellow"/>
        </w:rPr>
        <w:t>Requirements</w:t>
      </w:r>
      <w:proofErr w:type="spellEnd"/>
      <w:r w:rsidRPr="0092042F">
        <w:rPr>
          <w:highlight w:val="yellow"/>
        </w:rPr>
        <w:t xml:space="preserve"> Engineering). Hier werden die Anforderungen an das zukünftige Produkt formuliert. </w:t>
      </w:r>
      <w:r>
        <w:rPr>
          <w:highlight w:val="yellow"/>
        </w:rPr>
        <w:t xml:space="preserve">Was ist eine User Story? / Wie schreibe ich diese? </w:t>
      </w:r>
      <w:r w:rsidRPr="0092042F">
        <w:rPr>
          <w:highlight w:val="yellow"/>
        </w:rPr>
        <w:t>Bi</w:t>
      </w:r>
      <w:r>
        <w:rPr>
          <w:highlight w:val="yellow"/>
        </w:rPr>
        <w:t xml:space="preserve">tte lesen: </w:t>
      </w:r>
      <w:r>
        <w:br/>
      </w:r>
      <w:hyperlink r:id="rId11" w:history="1">
        <w:r w:rsidRPr="001A4F1A">
          <w:rPr>
            <w:rStyle w:val="Hyperlink"/>
            <w:highlight w:val="yellow"/>
          </w:rPr>
          <w:t>https://de.wikipedia.org/wiki/User-Story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36679A" w:rsidRPr="005A42C4" w:rsidTr="0036679A">
        <w:tc>
          <w:tcPr>
            <w:tcW w:w="2562" w:type="dxa"/>
            <w:tcBorders>
              <w:bottom w:val="single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FA46B3">
              <w:rPr>
                <w:rFonts w:ascii="Titillium Bd" w:eastAsia="Calibri" w:hAnsi="Titillium Bd"/>
                <w:color w:val="00B0F0"/>
                <w:highlight w:val="yellow"/>
              </w:rPr>
              <w:t>Funktionale-US-??</w:t>
            </w:r>
          </w:p>
        </w:tc>
        <w:tc>
          <w:tcPr>
            <w:tcW w:w="6622" w:type="dxa"/>
            <w:tcBorders>
              <w:bottom w:val="single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FA46B3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36679A" w:rsidRPr="005A42C4" w:rsidTr="0036679A">
        <w:tc>
          <w:tcPr>
            <w:tcW w:w="2562" w:type="dxa"/>
            <w:tcBorders>
              <w:top w:val="single" w:sz="4" w:space="0" w:color="auto"/>
              <w:bottom w:val="dotted" w:sz="4" w:space="0" w:color="auto"/>
            </w:tcBorders>
          </w:tcPr>
          <w:p w:rsidR="0036679A" w:rsidRPr="00223015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bottom w:val="dotted" w:sz="4" w:space="0" w:color="auto"/>
            </w:tcBorders>
          </w:tcPr>
          <w:p w:rsidR="0036679A" w:rsidRPr="005A42C4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92042F">
              <w:rPr>
                <w:noProof/>
                <w:highlight w:val="yellow"/>
              </w:rPr>
              <w:t xml:space="preserve">Als Benutzer möchte ich mich </w:t>
            </w:r>
            <w:r>
              <w:rPr>
                <w:noProof/>
                <w:highlight w:val="yellow"/>
              </w:rPr>
              <w:t>anmelden</w:t>
            </w:r>
            <w:r w:rsidRPr="0092042F">
              <w:rPr>
                <w:noProof/>
                <w:highlight w:val="yellow"/>
              </w:rPr>
              <w:t xml:space="preserve"> können</w:t>
            </w:r>
          </w:p>
        </w:tc>
      </w:tr>
      <w:tr w:rsidR="0036679A" w:rsidRPr="005A42C4" w:rsidTr="0036679A">
        <w:tc>
          <w:tcPr>
            <w:tcW w:w="256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  <w:highlight w:val="yellow"/>
              </w:rPr>
              <w:t>Muss- oder Kann-Ziel</w:t>
            </w:r>
          </w:p>
        </w:tc>
      </w:tr>
      <w:tr w:rsidR="0036679A" w:rsidRPr="005A42C4" w:rsidTr="0036679A">
        <w:tc>
          <w:tcPr>
            <w:tcW w:w="256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Pr="00223015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Pr="005A42C4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  <w:highlight w:val="yellow"/>
              </w:rPr>
              <w:t>Mit wie viel Stunden Arbeit ist zu rechnen?</w:t>
            </w:r>
          </w:p>
        </w:tc>
      </w:tr>
      <w:tr w:rsidR="0036679A" w:rsidRPr="005A42C4" w:rsidTr="0036679A">
        <w:tc>
          <w:tcPr>
            <w:tcW w:w="256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Pr="001C60E5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 w:rsidRPr="00CD36F4">
              <w:rPr>
                <w:rFonts w:ascii="Titillium Lt" w:eastAsia="Calibri" w:hAnsi="Titillium Lt"/>
                <w:highlight w:val="yellow"/>
              </w:rPr>
              <w:t xml:space="preserve">(Optional) </w:t>
            </w:r>
            <w:r w:rsidRPr="00CD36F4">
              <w:rPr>
                <w:rFonts w:ascii="Titillium Lt" w:eastAsia="Calibri" w:hAnsi="Titillium Lt"/>
                <w:highlight w:val="yellow"/>
              </w:rPr>
              <w:br/>
              <w:t>Meilenstein</w:t>
            </w:r>
            <w:r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  <w:highlight w:val="yellow"/>
              </w:rPr>
              <w:t xml:space="preserve">Wird nach diesem Schritt ein Meilenstein erreicht? </w:t>
            </w:r>
            <w:r>
              <w:rPr>
                <w:rFonts w:ascii="Titillium Lt" w:eastAsia="Calibri" w:hAnsi="Titillium Lt"/>
                <w:highlight w:val="yellow"/>
              </w:rPr>
              <w:br/>
              <w:t>JA/NEIN</w:t>
            </w:r>
          </w:p>
        </w:tc>
      </w:tr>
      <w:tr w:rsidR="0036679A" w:rsidTr="0036679A">
        <w:trPr>
          <w:trHeight w:val="989"/>
        </w:trPr>
        <w:tc>
          <w:tcPr>
            <w:tcW w:w="256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Pr="00A7646A" w:rsidRDefault="0036679A" w:rsidP="00FA46B3">
            <w:pPr>
              <w:spacing w:after="0"/>
              <w:rPr>
                <w:rFonts w:ascii="Titillium Lt" w:eastAsia="Calibri" w:hAnsi="Titillium Lt"/>
                <w:b/>
                <w:highlight w:val="yellow"/>
              </w:rPr>
            </w:pPr>
            <w:r w:rsidRPr="00A7646A">
              <w:rPr>
                <w:rFonts w:ascii="Titillium Lt" w:eastAsia="Calibri" w:hAnsi="Titillium Lt"/>
                <w:highlight w:val="yellow"/>
              </w:rPr>
              <w:t>(Optional)</w:t>
            </w:r>
            <w:r w:rsidRPr="00A7646A">
              <w:rPr>
                <w:rFonts w:ascii="Titillium Lt" w:eastAsia="Calibri" w:hAnsi="Titillium Lt"/>
                <w:highlight w:val="yellow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  <w:highlight w:val="yellow"/>
              </w:rPr>
              <w:t xml:space="preserve">Von welchen User Stories ist diese User Story abhängig? Das zu wissen/planen ist wichtig, weil mit der Entwicklung der User Story nicht gestartet werden kann, wenn etwas fehlt. Beispiel: Hängt ab von F-US-03 </w:t>
            </w:r>
          </w:p>
        </w:tc>
      </w:tr>
      <w:tr w:rsidR="0036679A" w:rsidTr="0036679A">
        <w:tc>
          <w:tcPr>
            <w:tcW w:w="2562" w:type="dxa"/>
            <w:tcBorders>
              <w:top w:val="dotted" w:sz="4" w:space="0" w:color="auto"/>
            </w:tcBorders>
          </w:tcPr>
          <w:p w:rsidR="0036679A" w:rsidRPr="00A7646A" w:rsidRDefault="0036679A" w:rsidP="00FA46B3">
            <w:pPr>
              <w:spacing w:after="0"/>
              <w:rPr>
                <w:rFonts w:ascii="Titillium Lt" w:eastAsia="Calibri" w:hAnsi="Titillium Lt"/>
                <w:b/>
                <w:highlight w:val="yellow"/>
              </w:rPr>
            </w:pPr>
            <w:r w:rsidRPr="00A7646A">
              <w:rPr>
                <w:rFonts w:ascii="Titillium Lt" w:eastAsia="Calibri" w:hAnsi="Titillium Lt"/>
                <w:highlight w:val="yellow"/>
              </w:rPr>
              <w:t>(Optional)</w:t>
            </w:r>
            <w:r w:rsidRPr="00A7646A">
              <w:rPr>
                <w:rFonts w:ascii="Titillium Lt" w:eastAsia="Calibri" w:hAnsi="Titillium Lt"/>
                <w:highlight w:val="yellow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</w:tcBorders>
          </w:tcPr>
          <w:p w:rsidR="0036679A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  <w:highlight w:val="yellow"/>
              </w:rPr>
              <w:t>Falls spezielle Hard- oder Software zum Einsatz kommt, die normalerweise nicht da ist, ist das hier aufzuschreiben.</w:t>
            </w:r>
          </w:p>
        </w:tc>
      </w:tr>
    </w:tbl>
    <w:p w:rsidR="0036679A" w:rsidRDefault="0036679A" w:rsidP="00D04449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36679A" w:rsidRPr="005A42C4" w:rsidTr="00D04449">
        <w:tc>
          <w:tcPr>
            <w:tcW w:w="2562" w:type="dxa"/>
            <w:tcBorders>
              <w:bottom w:val="single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FA46B3">
              <w:rPr>
                <w:rFonts w:ascii="Titillium Bd" w:eastAsia="Calibri" w:hAnsi="Titillium Bd"/>
                <w:color w:val="00B0F0"/>
                <w:highlight w:val="yellow"/>
              </w:rPr>
              <w:t>Nichtfunktionale-US-</w:t>
            </w:r>
            <w:r w:rsidR="00FA46B3" w:rsidRPr="00FA46B3">
              <w:rPr>
                <w:rFonts w:ascii="Titillium Bd" w:eastAsia="Calibri" w:hAnsi="Titillium Bd"/>
                <w:color w:val="00B0F0"/>
                <w:highlight w:val="yellow"/>
              </w:rPr>
              <w:t>??</w:t>
            </w:r>
          </w:p>
        </w:tc>
        <w:tc>
          <w:tcPr>
            <w:tcW w:w="6622" w:type="dxa"/>
            <w:tcBorders>
              <w:bottom w:val="single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FA46B3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36679A" w:rsidRPr="005A42C4" w:rsidTr="00D04449">
        <w:tc>
          <w:tcPr>
            <w:tcW w:w="2562" w:type="dxa"/>
            <w:tcBorders>
              <w:top w:val="single" w:sz="4" w:space="0" w:color="auto"/>
              <w:bottom w:val="dotted" w:sz="4" w:space="0" w:color="auto"/>
            </w:tcBorders>
          </w:tcPr>
          <w:p w:rsidR="0036679A" w:rsidRPr="00223015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bottom w:val="dotted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FA46B3">
              <w:rPr>
                <w:highlight w:val="yellow"/>
              </w:rPr>
              <w:t>Als Projektleiter möchte ich, dass eine Projektplanung erstellt wird</w:t>
            </w:r>
          </w:p>
        </w:tc>
      </w:tr>
      <w:tr w:rsidR="0036679A" w:rsidRPr="005A42C4" w:rsidTr="00D04449">
        <w:tc>
          <w:tcPr>
            <w:tcW w:w="256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bottom w:val="dotted" w:sz="4" w:space="0" w:color="auto"/>
            </w:tcBorders>
          </w:tcPr>
          <w:p w:rsidR="0036679A" w:rsidRPr="00FA46B3" w:rsidRDefault="0036679A" w:rsidP="00FA46B3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FA46B3">
              <w:rPr>
                <w:rFonts w:ascii="Titillium Lt" w:eastAsia="Calibri" w:hAnsi="Titillium Lt"/>
                <w:highlight w:val="yellow"/>
              </w:rPr>
              <w:t>Muss-Ziel</w:t>
            </w:r>
          </w:p>
        </w:tc>
      </w:tr>
      <w:tr w:rsidR="0036679A" w:rsidRPr="005A42C4" w:rsidTr="00D04449">
        <w:tc>
          <w:tcPr>
            <w:tcW w:w="2562" w:type="dxa"/>
            <w:tcBorders>
              <w:top w:val="dotted" w:sz="4" w:space="0" w:color="auto"/>
            </w:tcBorders>
          </w:tcPr>
          <w:p w:rsidR="0036679A" w:rsidRPr="00223015" w:rsidRDefault="0036679A" w:rsidP="00FA46B3">
            <w:pPr>
              <w:spacing w:after="0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</w:tcBorders>
          </w:tcPr>
          <w:p w:rsidR="0036679A" w:rsidRPr="00F65C16" w:rsidRDefault="0036679A" w:rsidP="00FA46B3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F65C16">
              <w:rPr>
                <w:rFonts w:ascii="Titillium Lt" w:eastAsia="Calibri" w:hAnsi="Titillium Lt"/>
                <w:highlight w:val="yellow"/>
              </w:rPr>
              <w:t>Mit wie viel Stunden Arbeit ist zu rechnen</w:t>
            </w:r>
            <w:r>
              <w:rPr>
                <w:rFonts w:ascii="Titillium Lt" w:eastAsia="Calibri" w:hAnsi="Titillium Lt"/>
              </w:rPr>
              <w:t>?</w:t>
            </w:r>
          </w:p>
        </w:tc>
      </w:tr>
    </w:tbl>
    <w:p w:rsidR="00D04449" w:rsidRDefault="00D04449" w:rsidP="0036679A">
      <w:pPr>
        <w:rPr>
          <w:rStyle w:val="Hyperlink"/>
        </w:rPr>
      </w:pPr>
    </w:p>
    <w:p w:rsidR="00D04449" w:rsidRDefault="00D04449">
      <w:pPr>
        <w:spacing w:after="160" w:line="259" w:lineRule="auto"/>
        <w:rPr>
          <w:rStyle w:val="Hyperlink"/>
        </w:rPr>
      </w:pPr>
      <w:r>
        <w:rPr>
          <w:rStyle w:val="Hyperlink"/>
        </w:rPr>
        <w:br w:type="page"/>
      </w:r>
    </w:p>
    <w:p w:rsidR="0036679A" w:rsidRDefault="0036679A" w:rsidP="0036679A">
      <w:pPr>
        <w:pStyle w:val="berschrift1"/>
        <w:spacing w:before="0" w:line="240" w:lineRule="auto"/>
      </w:pPr>
      <w:bookmarkStart w:id="10" w:name="_Toc323036407"/>
      <w:bookmarkStart w:id="11" w:name="_Toc354487913"/>
      <w:bookmarkStart w:id="12" w:name="_Toc440024417"/>
      <w:bookmarkStart w:id="13" w:name="_Toc471393533"/>
      <w:bookmarkStart w:id="14" w:name="_Toc479154637"/>
      <w:r w:rsidRPr="001E31A3">
        <w:lastRenderedPageBreak/>
        <w:t>Lieferumfang</w:t>
      </w:r>
      <w:bookmarkEnd w:id="10"/>
      <w:bookmarkEnd w:id="11"/>
      <w:bookmarkEnd w:id="12"/>
      <w:bookmarkEnd w:id="13"/>
      <w:bookmarkEnd w:id="14"/>
    </w:p>
    <w:p w:rsidR="0036679A" w:rsidRDefault="0036679A" w:rsidP="0036679A">
      <w:r>
        <w:t>Am Ende des Projekts müssen folgende Produkte abgegeben werden: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5" w:name="_Toc440024418"/>
      <w:bookmarkStart w:id="16" w:name="_Toc471393534"/>
      <w:bookmarkStart w:id="17" w:name="_Toc479154638"/>
      <w:r w:rsidRPr="001E31A3">
        <w:t>Applikation</w:t>
      </w:r>
      <w:bookmarkEnd w:id="15"/>
      <w:bookmarkEnd w:id="16"/>
      <w:bookmarkEnd w:id="17"/>
    </w:p>
    <w:p w:rsidR="0036679A" w:rsidRDefault="0036679A" w:rsidP="0036679A">
      <w:r>
        <w:t>Am Ende des Projektes muss folgendes abgegeben werden:</w:t>
      </w:r>
    </w:p>
    <w:p w:rsidR="0036679A" w:rsidRDefault="0036679A" w:rsidP="0036679A">
      <w:pPr>
        <w:pStyle w:val="Listenabsatz"/>
        <w:numPr>
          <w:ilvl w:val="0"/>
          <w:numId w:val="39"/>
        </w:numPr>
        <w:spacing w:after="0"/>
      </w:pPr>
      <w:r>
        <w:t>Ein ausführbares Java JAR File</w:t>
      </w:r>
    </w:p>
    <w:p w:rsidR="0036679A" w:rsidRDefault="0036679A" w:rsidP="0036679A">
      <w:pPr>
        <w:pStyle w:val="Listenabsatz"/>
        <w:numPr>
          <w:ilvl w:val="0"/>
          <w:numId w:val="39"/>
        </w:numPr>
        <w:spacing w:after="0"/>
      </w:pPr>
      <w:r>
        <w:t>Der gesamte Source Code in einem JAR File</w:t>
      </w:r>
    </w:p>
    <w:p w:rsidR="0036679A" w:rsidRDefault="0036679A" w:rsidP="0036679A">
      <w:pPr>
        <w:pStyle w:val="Listenabsatz"/>
        <w:numPr>
          <w:ilvl w:val="0"/>
          <w:numId w:val="39"/>
        </w:numPr>
        <w:spacing w:after="0"/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A962C2" w:rsidRDefault="00A962C2" w:rsidP="00A962C2">
      <w:pPr>
        <w:spacing w:after="0"/>
      </w:pPr>
    </w:p>
    <w:p w:rsidR="00A962C2" w:rsidRDefault="00A962C2" w:rsidP="00A962C2">
      <w:pPr>
        <w:spacing w:after="0"/>
      </w:pPr>
      <w:r>
        <w:t xml:space="preserve">Nur für Java Projekte. Alle anderen nach Absprache mit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8" w:name="_Toc323036409"/>
      <w:bookmarkStart w:id="19" w:name="_Toc354487915"/>
      <w:bookmarkStart w:id="20" w:name="_Toc440024419"/>
      <w:bookmarkStart w:id="21" w:name="_Toc471393535"/>
      <w:bookmarkStart w:id="22" w:name="_Toc479154639"/>
      <w:r w:rsidRPr="001E31A3">
        <w:t>Dokumentation</w:t>
      </w:r>
      <w:bookmarkEnd w:id="18"/>
      <w:bookmarkEnd w:id="19"/>
      <w:bookmarkEnd w:id="20"/>
      <w:bookmarkEnd w:id="21"/>
      <w:bookmarkEnd w:id="22"/>
    </w:p>
    <w:p w:rsidR="0036679A" w:rsidRDefault="0036679A" w:rsidP="0036679A">
      <w:pPr>
        <w:spacing w:after="160" w:line="256" w:lineRule="auto"/>
      </w:pPr>
      <w:r>
        <w:t>Die im Verlauf des Projekts entstandenen Dokumentationsteile 1 und 2 müssen jeweils zu den kommunizierten Terminen abgegeben werden. Alle geforderten Inhalte sind genügend genau beschrieben so, dass eine andere Gruppe das Projekt später weiterführen könnte.</w:t>
      </w:r>
      <w:bookmarkEnd w:id="5"/>
      <w:r>
        <w:br w:type="page"/>
      </w:r>
    </w:p>
    <w:p w:rsidR="0036679A" w:rsidRDefault="0036679A" w:rsidP="0036679A">
      <w:pPr>
        <w:pStyle w:val="berschrift1"/>
        <w:spacing w:before="0" w:line="240" w:lineRule="auto"/>
      </w:pPr>
      <w:bookmarkStart w:id="23" w:name="_Toc440024420"/>
      <w:bookmarkStart w:id="24" w:name="_Toc471393536"/>
      <w:bookmarkStart w:id="25" w:name="_Toc479154640"/>
      <w:r>
        <w:lastRenderedPageBreak/>
        <w:t>GUI Design</w:t>
      </w:r>
      <w:bookmarkEnd w:id="23"/>
      <w:bookmarkEnd w:id="24"/>
      <w:bookmarkEnd w:id="25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26" w:name="_Toc440024421"/>
      <w:bookmarkStart w:id="27" w:name="_Toc471393537"/>
      <w:bookmarkStart w:id="28" w:name="_Toc479154641"/>
      <w:proofErr w:type="spellStart"/>
      <w:r>
        <w:t>Mo</w:t>
      </w:r>
      <w:r w:rsidRPr="001E31A3">
        <w:t>c</w:t>
      </w:r>
      <w:r>
        <w:t>kUp</w:t>
      </w:r>
      <w:bookmarkEnd w:id="26"/>
      <w:bookmarkEnd w:id="27"/>
      <w:bookmarkEnd w:id="28"/>
      <w:proofErr w:type="spellEnd"/>
    </w:p>
    <w:p w:rsidR="0036679A" w:rsidRDefault="0036679A" w:rsidP="0036679A">
      <w:pPr>
        <w:spacing w:after="160" w:line="256" w:lineRule="auto"/>
      </w:pPr>
      <w:r w:rsidRPr="00170F0F">
        <w:rPr>
          <w:highlight w:val="yellow"/>
        </w:rPr>
        <w:t xml:space="preserve">Dieser Abschnitt enthält alle </w:t>
      </w:r>
      <w:proofErr w:type="spellStart"/>
      <w:r w:rsidRPr="00170F0F">
        <w:rPr>
          <w:highlight w:val="yellow"/>
        </w:rPr>
        <w:t>MockUps</w:t>
      </w:r>
      <w:proofErr w:type="spellEnd"/>
      <w:r w:rsidRPr="00170F0F">
        <w:rPr>
          <w:highlight w:val="yellow"/>
        </w:rPr>
        <w:t xml:space="preserve"> inklusiv einer Beschreibung</w:t>
      </w:r>
      <w:r>
        <w:rPr>
          <w:highlight w:val="yellow"/>
        </w:rPr>
        <w:t xml:space="preserve">. Aus den </w:t>
      </w:r>
      <w:proofErr w:type="spellStart"/>
      <w:r>
        <w:rPr>
          <w:highlight w:val="yellow"/>
        </w:rPr>
        <w:t>MockUps</w:t>
      </w:r>
      <w:proofErr w:type="spellEnd"/>
      <w:r>
        <w:rPr>
          <w:highlight w:val="yellow"/>
        </w:rPr>
        <w:t xml:space="preserve"> sollte ersichtlich sein, mit welchen Swing Container, Layout Manager und Swing </w:t>
      </w:r>
      <w:proofErr w:type="spellStart"/>
      <w:r>
        <w:rPr>
          <w:highlight w:val="yellow"/>
        </w:rPr>
        <w:t>Widgets</w:t>
      </w:r>
      <w:proofErr w:type="spellEnd"/>
      <w:r>
        <w:rPr>
          <w:highlight w:val="yellow"/>
        </w:rPr>
        <w:t xml:space="preserve"> die GUIs erstellt werden sollen</w:t>
      </w:r>
      <w:r w:rsidRPr="00170F0F">
        <w:rPr>
          <w:highlight w:val="yellow"/>
        </w:rPr>
        <w:t>.</w:t>
      </w:r>
    </w:p>
    <w:p w:rsidR="0036679A" w:rsidRDefault="0036679A" w:rsidP="0036679A">
      <w:pPr>
        <w:spacing w:after="160" w:line="256" w:lineRule="auto"/>
      </w:pPr>
      <w:r>
        <w:br w:type="page"/>
      </w:r>
    </w:p>
    <w:p w:rsidR="0036679A" w:rsidRDefault="0036679A" w:rsidP="0036679A">
      <w:pPr>
        <w:pStyle w:val="berschrift1"/>
        <w:spacing w:before="0" w:line="240" w:lineRule="auto"/>
      </w:pPr>
      <w:bookmarkStart w:id="29" w:name="_Toc440024422"/>
      <w:bookmarkStart w:id="30" w:name="_Toc471393538"/>
      <w:bookmarkStart w:id="31" w:name="_Toc479154642"/>
      <w:r>
        <w:lastRenderedPageBreak/>
        <w:t xml:space="preserve">OO Analyse- / </w:t>
      </w:r>
      <w:r w:rsidRPr="001E31A3">
        <w:t>Design</w:t>
      </w:r>
      <w:bookmarkEnd w:id="29"/>
      <w:bookmarkEnd w:id="30"/>
      <w:bookmarkEnd w:id="31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32" w:name="_Toc440024423"/>
      <w:bookmarkStart w:id="33" w:name="_Toc471393539"/>
      <w:bookmarkStart w:id="34" w:name="_Toc479154643"/>
      <w:r>
        <w:t>Klassendiagramm</w:t>
      </w:r>
      <w:bookmarkEnd w:id="32"/>
      <w:bookmarkEnd w:id="33"/>
      <w:bookmarkEnd w:id="34"/>
    </w:p>
    <w:p w:rsidR="0036679A" w:rsidRDefault="0036679A" w:rsidP="0036679A">
      <w:pPr>
        <w:spacing w:after="160" w:line="256" w:lineRule="auto"/>
      </w:pPr>
      <w:r w:rsidRPr="00170F0F">
        <w:rPr>
          <w:highlight w:val="yellow"/>
        </w:rPr>
        <w:t>Vollständiges UML Klassendiagram</w:t>
      </w:r>
      <w:r>
        <w:rPr>
          <w:highlight w:val="yellow"/>
        </w:rPr>
        <w:t xml:space="preserve">m. Es muss nur die Modellschicht (Abstraktion der Realität) darstellen. Klassenbeziehung (Vererbung, Assoziation), </w:t>
      </w:r>
      <w:proofErr w:type="spellStart"/>
      <w:r>
        <w:rPr>
          <w:highlight w:val="yellow"/>
        </w:rPr>
        <w:t>Sichtbarkeitsmodifikatoren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, Datentypen, Attribute und Methoden müssen vollständig sein. Bei Assoziationen müssen Richtung, Rollen und </w:t>
      </w:r>
      <w:proofErr w:type="spellStart"/>
      <w:r>
        <w:rPr>
          <w:highlight w:val="yellow"/>
        </w:rPr>
        <w:t>Kardinalitäten</w:t>
      </w:r>
      <w:proofErr w:type="spellEnd"/>
      <w:r>
        <w:rPr>
          <w:highlight w:val="yellow"/>
        </w:rPr>
        <w:t xml:space="preserve"> angegeben werden. Java Standard Klassen und Klassen aus verwendeten Frameworks müssen nicht modelliert werden, ausser es trägt zu einem besseren Verständnis bei.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35" w:name="_Toc471393540"/>
      <w:bookmarkStart w:id="36" w:name="_Toc479154644"/>
      <w:r>
        <w:t>ERM</w:t>
      </w:r>
      <w:bookmarkEnd w:id="35"/>
      <w:bookmarkEnd w:id="36"/>
    </w:p>
    <w:p w:rsidR="00A962C2" w:rsidRDefault="0036679A" w:rsidP="00A962C2">
      <w:pPr>
        <w:rPr>
          <w:highlight w:val="yellow"/>
        </w:rPr>
      </w:pPr>
      <w:r>
        <w:rPr>
          <w:highlight w:val="yellow"/>
        </w:rPr>
        <w:t>Ein v</w:t>
      </w:r>
      <w:r w:rsidRPr="00AE1472">
        <w:rPr>
          <w:highlight w:val="yellow"/>
        </w:rPr>
        <w:t>ollständiges Entity-</w:t>
      </w:r>
      <w:proofErr w:type="spellStart"/>
      <w:r w:rsidRPr="00AE1472">
        <w:rPr>
          <w:highlight w:val="yellow"/>
        </w:rPr>
        <w:t>Relationship</w:t>
      </w:r>
      <w:proofErr w:type="spellEnd"/>
      <w:r w:rsidRPr="00AE1472">
        <w:rPr>
          <w:highlight w:val="yellow"/>
        </w:rPr>
        <w:t>-</w:t>
      </w:r>
      <w:r>
        <w:rPr>
          <w:highlight w:val="yellow"/>
        </w:rPr>
        <w:t>Model der Datenbank</w:t>
      </w:r>
      <w:r w:rsidRPr="00AE1472">
        <w:rPr>
          <w:highlight w:val="yellow"/>
        </w:rPr>
        <w:t>.</w:t>
      </w:r>
    </w:p>
    <w:p w:rsidR="00A962C2" w:rsidRDefault="00A962C2">
      <w:pPr>
        <w:spacing w:after="160" w:line="259" w:lineRule="auto"/>
        <w:rPr>
          <w:highlight w:val="yellow"/>
        </w:rPr>
      </w:pPr>
    </w:p>
    <w:sectPr w:rsidR="00A962C2" w:rsidSect="00A962C2">
      <w:footerReference w:type="default" r:id="rId12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79A" w:rsidRDefault="0036679A" w:rsidP="004D3714">
      <w:r>
        <w:separator/>
      </w:r>
    </w:p>
  </w:endnote>
  <w:endnote w:type="continuationSeparator" w:id="0">
    <w:p w:rsidR="0036679A" w:rsidRDefault="0036679A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2002007715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8CC6D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D04449">
          <w:rPr>
            <w:color w:val="565656"/>
            <w:sz w:val="16"/>
            <w:szCs w:val="16"/>
          </w:rPr>
          <w:t xml:space="preserve"> </w:t>
        </w:r>
        <w:r w:rsidR="00D04449" w:rsidRPr="00D04449">
          <w:rPr>
            <w:color w:val="565656"/>
            <w:sz w:val="16"/>
            <w:szCs w:val="16"/>
            <w:highlight w:val="yellow"/>
          </w:rPr>
          <w:t>Projektname</w:t>
        </w:r>
        <w:r w:rsidR="00D04449">
          <w:rPr>
            <w:color w:val="565656"/>
            <w:sz w:val="16"/>
            <w:szCs w:val="16"/>
          </w:rPr>
          <w:t xml:space="preserve"> Doku Teil 1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49428592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962C2">
              <w:rPr>
                <w:noProof/>
                <w:color w:val="565656"/>
                <w:sz w:val="16"/>
                <w:szCs w:val="16"/>
              </w:rPr>
              <w:t>6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79A" w:rsidRDefault="0036679A" w:rsidP="004D3714">
      <w:r>
        <w:separator/>
      </w:r>
    </w:p>
  </w:footnote>
  <w:footnote w:type="continuationSeparator" w:id="0">
    <w:p w:rsidR="0036679A" w:rsidRDefault="0036679A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46FBE"/>
    <w:multiLevelType w:val="multilevel"/>
    <w:tmpl w:val="3EEEB7DC"/>
    <w:numStyleLink w:val="Bbc"/>
  </w:abstractNum>
  <w:abstractNum w:abstractNumId="33" w15:restartNumberingAfterBreak="0">
    <w:nsid w:val="499A5287"/>
    <w:multiLevelType w:val="multilevel"/>
    <w:tmpl w:val="3EEEB7DC"/>
    <w:numStyleLink w:val="Bbc"/>
  </w:abstractNum>
  <w:abstractNum w:abstractNumId="34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668188A"/>
    <w:multiLevelType w:val="multilevel"/>
    <w:tmpl w:val="3EEEB7DC"/>
    <w:numStyleLink w:val="Bbc"/>
  </w:abstractNum>
  <w:abstractNum w:abstractNumId="36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2"/>
  </w:num>
  <w:num w:numId="13">
    <w:abstractNumId w:val="12"/>
  </w:num>
  <w:num w:numId="14">
    <w:abstractNumId w:val="27"/>
  </w:num>
  <w:num w:numId="15">
    <w:abstractNumId w:val="17"/>
  </w:num>
  <w:num w:numId="16">
    <w:abstractNumId w:val="11"/>
  </w:num>
  <w:num w:numId="17">
    <w:abstractNumId w:val="29"/>
  </w:num>
  <w:num w:numId="18">
    <w:abstractNumId w:val="35"/>
  </w:num>
  <w:num w:numId="19">
    <w:abstractNumId w:val="31"/>
  </w:num>
  <w:num w:numId="20">
    <w:abstractNumId w:val="16"/>
  </w:num>
  <w:num w:numId="21">
    <w:abstractNumId w:val="28"/>
  </w:num>
  <w:num w:numId="22">
    <w:abstractNumId w:val="34"/>
  </w:num>
  <w:num w:numId="23">
    <w:abstractNumId w:val="13"/>
  </w:num>
  <w:num w:numId="24">
    <w:abstractNumId w:val="33"/>
  </w:num>
  <w:num w:numId="25">
    <w:abstractNumId w:val="10"/>
  </w:num>
  <w:num w:numId="26">
    <w:abstractNumId w:val="18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20"/>
  </w:num>
  <w:num w:numId="35">
    <w:abstractNumId w:val="37"/>
  </w:num>
  <w:num w:numId="36">
    <w:abstractNumId w:val="39"/>
  </w:num>
  <w:num w:numId="37">
    <w:abstractNumId w:val="22"/>
  </w:num>
  <w:num w:numId="38">
    <w:abstractNumId w:val="36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A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87953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679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13D4"/>
    <w:rsid w:val="00A962C2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4449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E75C8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A46B3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9A2739F"/>
  <w15:chartTrackingRefBased/>
  <w15:docId w15:val="{EF0A3DD6-9391-44C9-B463-03F60D3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User-Stor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net.ch\data$\Berufsbildung$\Vorlage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D9C9-930F-4513-843F-94457D47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7</Pages>
  <Words>494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Rohr Marco</cp:lastModifiedBy>
  <cp:revision>6</cp:revision>
  <dcterms:created xsi:type="dcterms:W3CDTF">2017-01-05T14:31:00Z</dcterms:created>
  <dcterms:modified xsi:type="dcterms:W3CDTF">2017-04-05T09:21:00Z</dcterms:modified>
</cp:coreProperties>
</file>