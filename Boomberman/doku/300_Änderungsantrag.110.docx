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AC" w:rsidRPr="00237B42" w:rsidRDefault="008A547F" w:rsidP="00431FAC">
      <w:pPr>
        <w:pStyle w:val="berschrift1"/>
      </w:pPr>
      <w:r w:rsidRPr="00156B1E">
        <w:rPr>
          <w:rFonts w:ascii="Titillium" w:hAnsi="Titillium"/>
        </w:rPr>
        <w:t>Änderungs</w:t>
      </w:r>
      <w:r w:rsidR="00431FAC" w:rsidRPr="00156B1E">
        <w:rPr>
          <w:rFonts w:ascii="Titillium" w:hAnsi="Titillium"/>
        </w:rPr>
        <w:t>antrag</w:t>
      </w:r>
    </w:p>
    <w:p w:rsidR="00431FAC" w:rsidRPr="00237B42" w:rsidRDefault="00431FAC" w:rsidP="00431FAC">
      <w:pPr>
        <w:rPr>
          <w:rFonts w:ascii="Titillium" w:hAnsi="Titillium" w:cs="Calibri"/>
          <w:b/>
          <w:sz w:val="22"/>
          <w:szCs w:val="22"/>
        </w:rPr>
      </w:pPr>
    </w:p>
    <w:p w:rsidR="009A168E" w:rsidRDefault="00431FAC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  <w:r w:rsidRPr="00237B42">
        <w:rPr>
          <w:rFonts w:ascii="Titillium" w:hAnsi="Titillium" w:cs="Calibri"/>
          <w:b/>
          <w:sz w:val="22"/>
          <w:szCs w:val="22"/>
        </w:rPr>
        <w:t>Projektname</w:t>
      </w:r>
      <w:r>
        <w:rPr>
          <w:rFonts w:ascii="Titillium" w:hAnsi="Titillium" w:cs="Calibri"/>
          <w:b/>
          <w:sz w:val="22"/>
          <w:szCs w:val="22"/>
        </w:rPr>
        <w:t>:</w:t>
      </w:r>
      <w:r w:rsidR="009A168E">
        <w:rPr>
          <w:rFonts w:ascii="Titillium" w:hAnsi="Titillium" w:cs="Calibri"/>
          <w:b/>
          <w:sz w:val="22"/>
          <w:szCs w:val="22"/>
        </w:rPr>
        <w:t xml:space="preserve"> </w:t>
      </w:r>
      <w:r w:rsidR="009A168E">
        <w:rPr>
          <w:rFonts w:ascii="Titillium" w:hAnsi="Titillium" w:cs="Calibri"/>
          <w:b/>
          <w:sz w:val="22"/>
          <w:szCs w:val="22"/>
        </w:rPr>
        <w:tab/>
      </w:r>
      <w:r w:rsidRPr="00237B42">
        <w:rPr>
          <w:rFonts w:ascii="Titillium" w:hAnsi="Titillium" w:cs="Calibri"/>
          <w:b/>
          <w:sz w:val="22"/>
          <w:szCs w:val="22"/>
          <w:highlight w:val="yellow"/>
        </w:rPr>
        <w:t>_</w:t>
      </w:r>
      <w:r w:rsidR="009A168E">
        <w:rPr>
          <w:rFonts w:ascii="Titillium" w:hAnsi="Titillium" w:cs="Calibri"/>
          <w:b/>
          <w:sz w:val="22"/>
          <w:szCs w:val="22"/>
          <w:highlight w:val="yellow"/>
        </w:rPr>
        <w:t>_____________________________________</w:t>
      </w:r>
    </w:p>
    <w:p w:rsidR="009A168E" w:rsidRDefault="009A168E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</w:p>
    <w:p w:rsidR="00431FAC" w:rsidRPr="00237B42" w:rsidRDefault="008A547F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  <w:r>
        <w:rPr>
          <w:rFonts w:ascii="Titillium" w:hAnsi="Titillium" w:cs="Calibri"/>
          <w:b/>
          <w:sz w:val="22"/>
          <w:szCs w:val="22"/>
        </w:rPr>
        <w:t>Datum</w:t>
      </w:r>
      <w:r w:rsidR="00431FAC">
        <w:rPr>
          <w:rFonts w:ascii="Titillium" w:hAnsi="Titillium" w:cs="Calibri"/>
          <w:b/>
          <w:sz w:val="22"/>
          <w:szCs w:val="22"/>
        </w:rPr>
        <w:t>:</w:t>
      </w:r>
      <w:r w:rsidR="009A168E">
        <w:rPr>
          <w:rFonts w:ascii="Titillium" w:hAnsi="Titillium" w:cs="Calibri"/>
          <w:b/>
          <w:sz w:val="22"/>
          <w:szCs w:val="22"/>
        </w:rPr>
        <w:tab/>
      </w:r>
      <w:r w:rsidR="00431FAC" w:rsidRPr="00237B42">
        <w:rPr>
          <w:rFonts w:ascii="Titillium" w:hAnsi="Titillium" w:cs="Calibri"/>
          <w:b/>
          <w:sz w:val="22"/>
          <w:szCs w:val="22"/>
          <w:highlight w:val="yellow"/>
        </w:rPr>
        <w:t>_____________________</w:t>
      </w:r>
      <w:r w:rsidR="009A168E" w:rsidRPr="009A168E">
        <w:rPr>
          <w:rFonts w:ascii="Titillium" w:hAnsi="Titillium" w:cs="Calibri"/>
          <w:b/>
          <w:sz w:val="22"/>
          <w:szCs w:val="22"/>
          <w:highlight w:val="yellow"/>
        </w:rPr>
        <w:t>_________________</w:t>
      </w:r>
    </w:p>
    <w:p w:rsidR="00431FAC" w:rsidRPr="00237B42" w:rsidRDefault="008A547F" w:rsidP="00431FAC">
      <w:pPr>
        <w:pStyle w:val="berschrift2"/>
      </w:pPr>
      <w:r w:rsidRPr="00156B1E">
        <w:rPr>
          <w:rFonts w:ascii="Titillium" w:hAnsi="Titillium"/>
        </w:rPr>
        <w:t>Änderungsbeschreibung</w:t>
      </w:r>
    </w:p>
    <w:p w:rsidR="008A547F" w:rsidRPr="00E7188C" w:rsidRDefault="008A547F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  <w:highlight w:val="yellow"/>
        </w:rPr>
      </w:pPr>
      <w:r w:rsidRPr="00E7188C">
        <w:rPr>
          <w:rFonts w:ascii="Titillium" w:hAnsi="Titillium" w:cs="Calibri"/>
          <w:sz w:val="22"/>
          <w:szCs w:val="22"/>
          <w:highlight w:val="yellow"/>
        </w:rPr>
        <w:t>Problembeschreibung</w:t>
      </w:r>
    </w:p>
    <w:p w:rsidR="008A547F" w:rsidRPr="00E7188C" w:rsidRDefault="008A547F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  <w:highlight w:val="yellow"/>
        </w:rPr>
      </w:pPr>
      <w:r w:rsidRPr="00E7188C">
        <w:rPr>
          <w:rFonts w:ascii="Titillium" w:hAnsi="Titillium" w:cs="Calibri"/>
          <w:sz w:val="22"/>
          <w:szCs w:val="22"/>
          <w:highlight w:val="yellow"/>
        </w:rPr>
        <w:t>Lösungsvorschlag</w:t>
      </w:r>
    </w:p>
    <w:p w:rsidR="008A547F" w:rsidRPr="00237B42" w:rsidRDefault="008A547F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E7188C">
        <w:rPr>
          <w:rFonts w:ascii="Titillium" w:hAnsi="Titillium" w:cs="Calibri"/>
          <w:sz w:val="22"/>
          <w:szCs w:val="22"/>
          <w:highlight w:val="yellow"/>
        </w:rPr>
        <w:t xml:space="preserve">Allenfalls neues </w:t>
      </w:r>
      <w:proofErr w:type="spellStart"/>
      <w:r w:rsidRPr="00E7188C">
        <w:rPr>
          <w:rFonts w:ascii="Titillium" w:hAnsi="Titillium" w:cs="Calibri"/>
          <w:sz w:val="22"/>
          <w:szCs w:val="22"/>
          <w:highlight w:val="yellow"/>
        </w:rPr>
        <w:t>MockUp</w:t>
      </w:r>
      <w:proofErr w:type="spellEnd"/>
      <w:r w:rsidRPr="00E7188C">
        <w:rPr>
          <w:rFonts w:ascii="Titillium" w:hAnsi="Titillium" w:cs="Calibri"/>
          <w:sz w:val="22"/>
          <w:szCs w:val="22"/>
          <w:highlight w:val="yellow"/>
        </w:rPr>
        <w:t xml:space="preserve"> / ERM</w:t>
      </w:r>
      <w:r>
        <w:rPr>
          <w:rFonts w:ascii="Titillium" w:hAnsi="Titillium" w:cs="Calibri"/>
          <w:sz w:val="22"/>
          <w:szCs w:val="22"/>
        </w:rPr>
        <w:t xml:space="preserve"> / Klassendiagramm / US / GANTT-Diagramm</w:t>
      </w: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FE03C4" w:rsidRDefault="00FE03C4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FE03C4" w:rsidRDefault="00FE03C4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FE03C4" w:rsidRDefault="00FE03C4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237B42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Freigegeben von / Unterschrift:</w:t>
      </w:r>
    </w:p>
    <w:p w:rsidR="00FE03C4" w:rsidRDefault="00FE03C4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156B1E" w:rsidRDefault="00156B1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156B1E" w:rsidRDefault="00156B1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bookmarkStart w:id="0" w:name="_GoBack"/>
      <w:bookmarkEnd w:id="0"/>
    </w:p>
    <w:sectPr w:rsidR="00156B1E" w:rsidSect="00431FAC">
      <w:footerReference w:type="default" r:id="rId8"/>
      <w:headerReference w:type="first" r:id="rId9"/>
      <w:pgSz w:w="11906" w:h="16838" w:code="9"/>
      <w:pgMar w:top="1134" w:right="1418" w:bottom="1418" w:left="1134" w:header="709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FAC" w:rsidRDefault="00431FAC" w:rsidP="004D3714">
      <w:r>
        <w:separator/>
      </w:r>
    </w:p>
  </w:endnote>
  <w:endnote w:type="continuationSeparator" w:id="0">
    <w:p w:rsidR="00431FAC" w:rsidRDefault="00431FA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922841285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7D7A59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ADE574" wp14:editId="434876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FA421B9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-19211700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56816"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10110028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9A168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FAC" w:rsidRDefault="00431FAC" w:rsidP="004D3714">
      <w:r>
        <w:separator/>
      </w:r>
    </w:p>
  </w:footnote>
  <w:footnote w:type="continuationSeparator" w:id="0">
    <w:p w:rsidR="00431FAC" w:rsidRDefault="00431FAC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7C" w:rsidRDefault="00375172" w:rsidP="00375172">
    <w:pPr>
      <w:pStyle w:val="Kopfzeile"/>
      <w:tabs>
        <w:tab w:val="left" w:pos="8985"/>
      </w:tabs>
    </w:pPr>
    <w:r>
      <w:rPr>
        <w:noProof/>
        <w:sz w:val="14"/>
        <w:lang w:eastAsia="de-CH"/>
      </w:rPr>
      <w:drawing>
        <wp:anchor distT="0" distB="0" distL="114300" distR="114300" simplePos="0" relativeHeight="251662336" behindDoc="0" locked="0" layoutInCell="1" allowOverlap="1" wp14:anchorId="69B1444F" wp14:editId="50966776">
          <wp:simplePos x="0" y="0"/>
          <wp:positionH relativeFrom="rightMargin">
            <wp:posOffset>-528211</wp:posOffset>
          </wp:positionH>
          <wp:positionV relativeFrom="topMargin">
            <wp:posOffset>616265</wp:posOffset>
          </wp:positionV>
          <wp:extent cx="630000" cy="770400"/>
          <wp:effectExtent l="0" t="0" r="0" b="0"/>
          <wp:wrapNone/>
          <wp:docPr id="48" name="Grafik 48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30000" cy="77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37C">
      <w:rPr>
        <w:noProof/>
        <w:lang w:eastAsia="de-CH"/>
      </w:rPr>
      <w:drawing>
        <wp:anchor distT="0" distB="0" distL="114300" distR="114300" simplePos="0" relativeHeight="251660288" behindDoc="1" locked="0" layoutInCell="1" allowOverlap="1" wp14:anchorId="451BF3C5" wp14:editId="5C63A282">
          <wp:simplePos x="0" y="0"/>
          <wp:positionH relativeFrom="page">
            <wp:posOffset>9525</wp:posOffset>
          </wp:positionH>
          <wp:positionV relativeFrom="paragraph">
            <wp:posOffset>-455586</wp:posOffset>
          </wp:positionV>
          <wp:extent cx="7553325" cy="10682896"/>
          <wp:effectExtent l="0" t="0" r="0" b="4445"/>
          <wp:wrapNone/>
          <wp:docPr id="49" name="Grafik 49" descr="Y:\_Projekte\062 - Bbc ReDesign\18 - Vorlagenentwicklung\Brief Vorlagen\Brief-Vorlage\word\media\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Y:\_Projekte\062 - Bbc ReDesign\18 - Vorlagenentwicklung\Brief Vorlagen\Brief-Vorlage\word\media\image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153" cy="10691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37C">
      <w:tab/>
    </w:r>
    <w:r w:rsidR="0034737C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F7205D"/>
    <w:multiLevelType w:val="multilevel"/>
    <w:tmpl w:val="0A1E891C"/>
    <w:numStyleLink w:val="Bbc"/>
  </w:abstractNum>
  <w:abstractNum w:abstractNumId="3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0007F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4520"/>
    <w:multiLevelType w:val="multilevel"/>
    <w:tmpl w:val="0A1E891C"/>
    <w:numStyleLink w:val="Bbc"/>
  </w:abstractNum>
  <w:abstractNum w:abstractNumId="8" w15:restartNumberingAfterBreak="0">
    <w:nsid w:val="11CA35FF"/>
    <w:multiLevelType w:val="multilevel"/>
    <w:tmpl w:val="0A1E891C"/>
    <w:numStyleLink w:val="Bbc"/>
  </w:abstractNum>
  <w:abstractNum w:abstractNumId="9" w15:restartNumberingAfterBreak="0">
    <w:nsid w:val="16C82D10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AC074D2"/>
    <w:multiLevelType w:val="multilevel"/>
    <w:tmpl w:val="0A1E891C"/>
    <w:numStyleLink w:val="Bbc"/>
  </w:abstractNum>
  <w:abstractNum w:abstractNumId="11" w15:restartNumberingAfterBreak="0">
    <w:nsid w:val="1C2D2ED7"/>
    <w:multiLevelType w:val="multilevel"/>
    <w:tmpl w:val="0A1E891C"/>
    <w:numStyleLink w:val="Bbc"/>
  </w:abstractNum>
  <w:abstractNum w:abstractNumId="12" w15:restartNumberingAfterBreak="0">
    <w:nsid w:val="1C841FE9"/>
    <w:multiLevelType w:val="multilevel"/>
    <w:tmpl w:val="0A1E891C"/>
    <w:numStyleLink w:val="Bbc"/>
  </w:abstractNum>
  <w:abstractNum w:abstractNumId="13" w15:restartNumberingAfterBreak="0">
    <w:nsid w:val="25917376"/>
    <w:multiLevelType w:val="multilevel"/>
    <w:tmpl w:val="0A1E891C"/>
    <w:numStyleLink w:val="Bbc"/>
  </w:abstractNum>
  <w:abstractNum w:abstractNumId="14" w15:restartNumberingAfterBreak="0">
    <w:nsid w:val="2AC8635B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5" w15:restartNumberingAfterBreak="0">
    <w:nsid w:val="2CA03EFF"/>
    <w:multiLevelType w:val="multilevel"/>
    <w:tmpl w:val="0A1E891C"/>
    <w:numStyleLink w:val="Bbc"/>
  </w:abstractNum>
  <w:abstractNum w:abstractNumId="16" w15:restartNumberingAfterBreak="0">
    <w:nsid w:val="2D2A568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1D21592"/>
    <w:multiLevelType w:val="multilevel"/>
    <w:tmpl w:val="0A1E891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A5CE6"/>
    <w:multiLevelType w:val="multilevel"/>
    <w:tmpl w:val="0A1E891C"/>
    <w:numStyleLink w:val="Bbc"/>
  </w:abstractNum>
  <w:abstractNum w:abstractNumId="19" w15:restartNumberingAfterBreak="0">
    <w:nsid w:val="3CD85C94"/>
    <w:multiLevelType w:val="multilevel"/>
    <w:tmpl w:val="0A1E891C"/>
    <w:numStyleLink w:val="Bbc"/>
  </w:abstractNum>
  <w:abstractNum w:abstractNumId="20" w15:restartNumberingAfterBreak="0">
    <w:nsid w:val="45C73295"/>
    <w:multiLevelType w:val="multilevel"/>
    <w:tmpl w:val="A39AD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7A6616"/>
    <w:multiLevelType w:val="multilevel"/>
    <w:tmpl w:val="0A1E891C"/>
    <w:numStyleLink w:val="Bbc"/>
  </w:abstractNum>
  <w:abstractNum w:abstractNumId="2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93DF8"/>
    <w:multiLevelType w:val="multilevel"/>
    <w:tmpl w:val="0A1E891C"/>
    <w:numStyleLink w:val="Bbc"/>
  </w:abstractNum>
  <w:num w:numId="1">
    <w:abstractNumId w:val="4"/>
  </w:num>
  <w:num w:numId="2">
    <w:abstractNumId w:val="6"/>
  </w:num>
  <w:num w:numId="3">
    <w:abstractNumId w:val="17"/>
  </w:num>
  <w:num w:numId="4">
    <w:abstractNumId w:val="15"/>
  </w:num>
  <w:num w:numId="5">
    <w:abstractNumId w:val="0"/>
  </w:num>
  <w:num w:numId="6">
    <w:abstractNumId w:val="18"/>
  </w:num>
  <w:num w:numId="7">
    <w:abstractNumId w:val="1"/>
  </w:num>
  <w:num w:numId="8">
    <w:abstractNumId w:val="22"/>
  </w:num>
  <w:num w:numId="9">
    <w:abstractNumId w:val="24"/>
  </w:num>
  <w:num w:numId="10">
    <w:abstractNumId w:val="23"/>
  </w:num>
  <w:num w:numId="11">
    <w:abstractNumId w:val="3"/>
  </w:num>
  <w:num w:numId="12">
    <w:abstractNumId w:val="20"/>
  </w:num>
  <w:num w:numId="13">
    <w:abstractNumId w:val="25"/>
  </w:num>
  <w:num w:numId="14">
    <w:abstractNumId w:val="26"/>
  </w:num>
  <w:num w:numId="15">
    <w:abstractNumId w:val="12"/>
  </w:num>
  <w:num w:numId="16">
    <w:abstractNumId w:val="7"/>
  </w:num>
  <w:num w:numId="17">
    <w:abstractNumId w:val="27"/>
  </w:num>
  <w:num w:numId="18">
    <w:abstractNumId w:val="5"/>
  </w:num>
  <w:num w:numId="19">
    <w:abstractNumId w:val="16"/>
  </w:num>
  <w:num w:numId="20">
    <w:abstractNumId w:val="14"/>
  </w:num>
  <w:num w:numId="21">
    <w:abstractNumId w:val="8"/>
  </w:num>
  <w:num w:numId="22">
    <w:abstractNumId w:val="13"/>
  </w:num>
  <w:num w:numId="23">
    <w:abstractNumId w:val="10"/>
  </w:num>
  <w:num w:numId="24">
    <w:abstractNumId w:val="2"/>
  </w:num>
  <w:num w:numId="25">
    <w:abstractNumId w:val="11"/>
  </w:num>
  <w:num w:numId="26">
    <w:abstractNumId w:val="19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AC"/>
    <w:rsid w:val="000006F6"/>
    <w:rsid w:val="000411CD"/>
    <w:rsid w:val="0004356C"/>
    <w:rsid w:val="000A21FE"/>
    <w:rsid w:val="000A35CA"/>
    <w:rsid w:val="000A6A0A"/>
    <w:rsid w:val="000B6C9B"/>
    <w:rsid w:val="000D3448"/>
    <w:rsid w:val="000D78BA"/>
    <w:rsid w:val="000E6D24"/>
    <w:rsid w:val="000F4705"/>
    <w:rsid w:val="00111F92"/>
    <w:rsid w:val="00150C68"/>
    <w:rsid w:val="001566CD"/>
    <w:rsid w:val="00156B1E"/>
    <w:rsid w:val="00181E40"/>
    <w:rsid w:val="00192C47"/>
    <w:rsid w:val="00194593"/>
    <w:rsid w:val="001A5024"/>
    <w:rsid w:val="001A6DFA"/>
    <w:rsid w:val="001B63DC"/>
    <w:rsid w:val="001B7144"/>
    <w:rsid w:val="001C42C8"/>
    <w:rsid w:val="001D0685"/>
    <w:rsid w:val="001D2B0A"/>
    <w:rsid w:val="001D2B46"/>
    <w:rsid w:val="001E2BD5"/>
    <w:rsid w:val="001E388B"/>
    <w:rsid w:val="001E3C7C"/>
    <w:rsid w:val="001E4612"/>
    <w:rsid w:val="001E6814"/>
    <w:rsid w:val="001F2F9B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A1C01"/>
    <w:rsid w:val="002B1DA1"/>
    <w:rsid w:val="002B3693"/>
    <w:rsid w:val="002C5342"/>
    <w:rsid w:val="002D4557"/>
    <w:rsid w:val="002E0337"/>
    <w:rsid w:val="002E3515"/>
    <w:rsid w:val="00305607"/>
    <w:rsid w:val="00306193"/>
    <w:rsid w:val="003322F7"/>
    <w:rsid w:val="0033671A"/>
    <w:rsid w:val="0034737C"/>
    <w:rsid w:val="00356306"/>
    <w:rsid w:val="00375172"/>
    <w:rsid w:val="00382938"/>
    <w:rsid w:val="003C7CB0"/>
    <w:rsid w:val="003E0112"/>
    <w:rsid w:val="003F431E"/>
    <w:rsid w:val="00431FAC"/>
    <w:rsid w:val="00434474"/>
    <w:rsid w:val="00461944"/>
    <w:rsid w:val="00461BAD"/>
    <w:rsid w:val="00463498"/>
    <w:rsid w:val="00473ACE"/>
    <w:rsid w:val="004A7AFA"/>
    <w:rsid w:val="004B7E5B"/>
    <w:rsid w:val="004C729A"/>
    <w:rsid w:val="004D3714"/>
    <w:rsid w:val="004E1EBF"/>
    <w:rsid w:val="005054F7"/>
    <w:rsid w:val="00505C1C"/>
    <w:rsid w:val="00512478"/>
    <w:rsid w:val="00516109"/>
    <w:rsid w:val="00532211"/>
    <w:rsid w:val="0053247B"/>
    <w:rsid w:val="00543B43"/>
    <w:rsid w:val="00550B11"/>
    <w:rsid w:val="00556816"/>
    <w:rsid w:val="00560857"/>
    <w:rsid w:val="005831D1"/>
    <w:rsid w:val="005D261B"/>
    <w:rsid w:val="005D4FEF"/>
    <w:rsid w:val="005E0C13"/>
    <w:rsid w:val="005E11AE"/>
    <w:rsid w:val="00612163"/>
    <w:rsid w:val="0063032C"/>
    <w:rsid w:val="00640092"/>
    <w:rsid w:val="00643748"/>
    <w:rsid w:val="00652F51"/>
    <w:rsid w:val="006576DA"/>
    <w:rsid w:val="00691744"/>
    <w:rsid w:val="0069317F"/>
    <w:rsid w:val="006A07E7"/>
    <w:rsid w:val="006A7C20"/>
    <w:rsid w:val="006D1E8C"/>
    <w:rsid w:val="006D780A"/>
    <w:rsid w:val="006E28A1"/>
    <w:rsid w:val="006E5BC4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653D1"/>
    <w:rsid w:val="00871FFF"/>
    <w:rsid w:val="0088270E"/>
    <w:rsid w:val="00886B30"/>
    <w:rsid w:val="00894897"/>
    <w:rsid w:val="00895114"/>
    <w:rsid w:val="008A1177"/>
    <w:rsid w:val="008A40B5"/>
    <w:rsid w:val="008A547F"/>
    <w:rsid w:val="008A5802"/>
    <w:rsid w:val="008B12BF"/>
    <w:rsid w:val="008B146E"/>
    <w:rsid w:val="008B2027"/>
    <w:rsid w:val="008B4BBC"/>
    <w:rsid w:val="008D17DA"/>
    <w:rsid w:val="008D6633"/>
    <w:rsid w:val="008E13FB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20F4"/>
    <w:rsid w:val="009A168E"/>
    <w:rsid w:val="009A513F"/>
    <w:rsid w:val="009B38C5"/>
    <w:rsid w:val="009B4FFE"/>
    <w:rsid w:val="009C40A7"/>
    <w:rsid w:val="009D2934"/>
    <w:rsid w:val="009D335F"/>
    <w:rsid w:val="009F470D"/>
    <w:rsid w:val="00A03541"/>
    <w:rsid w:val="00A562DD"/>
    <w:rsid w:val="00AC4C5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3C10"/>
    <w:rsid w:val="00B646A1"/>
    <w:rsid w:val="00B65F90"/>
    <w:rsid w:val="00B67A51"/>
    <w:rsid w:val="00B67AB8"/>
    <w:rsid w:val="00B72F28"/>
    <w:rsid w:val="00BA2B1D"/>
    <w:rsid w:val="00BA57F6"/>
    <w:rsid w:val="00BB1C9E"/>
    <w:rsid w:val="00BB20CE"/>
    <w:rsid w:val="00BB3856"/>
    <w:rsid w:val="00BC0D6E"/>
    <w:rsid w:val="00BC0F45"/>
    <w:rsid w:val="00BC548E"/>
    <w:rsid w:val="00BE28B5"/>
    <w:rsid w:val="00BF71BD"/>
    <w:rsid w:val="00BF7BB5"/>
    <w:rsid w:val="00C00D54"/>
    <w:rsid w:val="00C01F07"/>
    <w:rsid w:val="00C07F5C"/>
    <w:rsid w:val="00C16815"/>
    <w:rsid w:val="00C326B0"/>
    <w:rsid w:val="00C35418"/>
    <w:rsid w:val="00C6524B"/>
    <w:rsid w:val="00C725AB"/>
    <w:rsid w:val="00CA6C6A"/>
    <w:rsid w:val="00CC4E85"/>
    <w:rsid w:val="00CD02DA"/>
    <w:rsid w:val="00CD6939"/>
    <w:rsid w:val="00CE4BCF"/>
    <w:rsid w:val="00CF3EEF"/>
    <w:rsid w:val="00D12173"/>
    <w:rsid w:val="00D216A4"/>
    <w:rsid w:val="00D244B2"/>
    <w:rsid w:val="00D2459F"/>
    <w:rsid w:val="00D36B83"/>
    <w:rsid w:val="00D42E71"/>
    <w:rsid w:val="00D50181"/>
    <w:rsid w:val="00D61959"/>
    <w:rsid w:val="00D72281"/>
    <w:rsid w:val="00D80B8A"/>
    <w:rsid w:val="00D831ED"/>
    <w:rsid w:val="00DA4289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521CC"/>
    <w:rsid w:val="00E6536A"/>
    <w:rsid w:val="00E657F3"/>
    <w:rsid w:val="00E6643A"/>
    <w:rsid w:val="00E67105"/>
    <w:rsid w:val="00E81DCE"/>
    <w:rsid w:val="00E822E0"/>
    <w:rsid w:val="00E9015A"/>
    <w:rsid w:val="00E90170"/>
    <w:rsid w:val="00EA3B10"/>
    <w:rsid w:val="00EA75ED"/>
    <w:rsid w:val="00EC22ED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80821"/>
    <w:rsid w:val="00F86C15"/>
    <w:rsid w:val="00F91292"/>
    <w:rsid w:val="00F93C14"/>
    <w:rsid w:val="00FB3F78"/>
    <w:rsid w:val="00FD20FA"/>
    <w:rsid w:val="00FE03C4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C54B948"/>
  <w15:chartTrackingRefBased/>
  <w15:docId w15:val="{DB36C3E7-D8A1-4E1F-BC3F-43F983C8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431FA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berschrift2"/>
    <w:link w:val="berschrift1Zchn"/>
    <w:qFormat/>
    <w:rsid w:val="00BA57F6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qFormat/>
    <w:rsid w:val="00BA57F6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BA57F6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qFormat/>
    <w:locked/>
    <w:rsid w:val="00BA57F6"/>
    <w:p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qFormat/>
    <w:locked/>
    <w:rsid w:val="00B546C8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qFormat/>
    <w:locked/>
    <w:rsid w:val="00B546C8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qFormat/>
    <w:locked/>
    <w:rsid w:val="00B546C8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qFormat/>
    <w:locked/>
    <w:rsid w:val="00B546C8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qFormat/>
    <w:locked/>
    <w:rsid w:val="00B546C8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7F6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57F6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57F6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5054F7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C6524B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57F6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C6524B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net.ch\data$\Berufsbildung$\Vorlagen\Leere%20Dokument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F922-92AC-4501-845B-6FC507DB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Leere Dokumentvorlage.dotx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Rohr Marco</cp:lastModifiedBy>
  <cp:revision>4</cp:revision>
  <dcterms:created xsi:type="dcterms:W3CDTF">2017-01-05T15:09:00Z</dcterms:created>
  <dcterms:modified xsi:type="dcterms:W3CDTF">2017-04-05T09:25:00Z</dcterms:modified>
</cp:coreProperties>
</file>